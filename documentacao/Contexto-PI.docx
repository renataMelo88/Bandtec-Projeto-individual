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5C0E40" w:rsidRDefault="002554CD" w:rsidP="00C6554A">
      <w:pPr>
        <w:pStyle w:val="Foto"/>
        <w:rPr>
          <w:lang w:val="pt-BR"/>
        </w:rPr>
      </w:pPr>
      <w:r w:rsidRPr="005C0E40">
        <w:rPr>
          <w:noProof/>
          <w:lang w:val="pt-BR" w:eastAsia="pt-BR"/>
        </w:rPr>
        <w:drawing>
          <wp:inline distT="0" distB="0" distL="0" distR="0" wp14:anchorId="34A2FB19" wp14:editId="6B87B8E5">
            <wp:extent cx="3657600" cy="5486400"/>
            <wp:effectExtent l="0" t="0" r="0" b="0"/>
            <wp:docPr id="22" name="Imagem 1" descr="Lago glacial azul brilhante, cercado por gelo branco em 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5C0E40" w:rsidRDefault="009C719D" w:rsidP="00C6554A">
      <w:pPr>
        <w:pStyle w:val="Ttulo"/>
        <w:rPr>
          <w:lang w:val="pt-BR"/>
        </w:rPr>
      </w:pPr>
      <w:r>
        <w:rPr>
          <w:lang w:val="pt-BR"/>
        </w:rPr>
        <w:t>Pesquisa e Inovação</w:t>
      </w:r>
    </w:p>
    <w:p w:rsidR="00C6554A" w:rsidRPr="005C0E40" w:rsidRDefault="009C719D" w:rsidP="00C6554A">
      <w:pPr>
        <w:pStyle w:val="Subttulo"/>
        <w:rPr>
          <w:lang w:val="pt-BR"/>
        </w:rPr>
      </w:pPr>
      <w:r>
        <w:rPr>
          <w:lang w:val="pt-BR"/>
        </w:rPr>
        <w:t>Contexto do projeto</w:t>
      </w:r>
    </w:p>
    <w:p w:rsidR="00C6554A" w:rsidRPr="005C0E40" w:rsidRDefault="009C719D" w:rsidP="00C6554A">
      <w:pPr>
        <w:pStyle w:val="InformaesdeContato"/>
        <w:rPr>
          <w:lang w:val="pt-BR"/>
        </w:rPr>
      </w:pPr>
      <w:r>
        <w:rPr>
          <w:lang w:val="pt-BR"/>
        </w:rPr>
        <w:t>Renata Souza Melo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ADS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17/11/2021</w:t>
      </w:r>
      <w:r w:rsidR="00C6554A" w:rsidRPr="005C0E40">
        <w:rPr>
          <w:lang w:val="pt-BR" w:bidi="pt-BR"/>
        </w:rPr>
        <w:br w:type="page"/>
      </w:r>
    </w:p>
    <w:p w:rsidR="00C6554A" w:rsidRPr="005C0E40" w:rsidRDefault="009C719D" w:rsidP="00C6554A">
      <w:pPr>
        <w:pStyle w:val="Ttulo1"/>
        <w:rPr>
          <w:lang w:val="pt-BR"/>
        </w:rPr>
      </w:pPr>
      <w:r>
        <w:rPr>
          <w:lang w:val="pt-BR"/>
        </w:rPr>
        <w:lastRenderedPageBreak/>
        <w:t>Leitura</w:t>
      </w:r>
    </w:p>
    <w:p w:rsidR="009C719D" w:rsidRPr="009C719D" w:rsidRDefault="009C719D" w:rsidP="009C719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77777"/>
        </w:rPr>
      </w:pPr>
      <w:r w:rsidRPr="009C719D">
        <w:rPr>
          <w:rFonts w:ascii="Arial" w:hAnsi="Arial" w:cs="Arial"/>
          <w:color w:val="777777"/>
        </w:rPr>
        <w:t>A prática da leitura ainda não está totalmente presente entre os brasileiros. Uma prova disso são os dados da pesquisa Retratos da Leitura do Instituto Pró-Livro. De acordo com o levantamento, 44% da população não lê e 30% nunca comprou um livro. A média de obras lidas por pessoa ao ano é de 4.96. Desse total, 2.43 foram terminados e 2.53 lidos em partes.</w:t>
      </w:r>
    </w:p>
    <w:p w:rsidR="009C719D" w:rsidRPr="009C719D" w:rsidRDefault="009C719D" w:rsidP="009C719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77777"/>
        </w:rPr>
      </w:pPr>
      <w:r w:rsidRPr="009C719D">
        <w:rPr>
          <w:rFonts w:ascii="Arial" w:hAnsi="Arial" w:cs="Arial"/>
          <w:color w:val="777777"/>
        </w:rPr>
        <w:t>O desempenho no Programa Internacional de Avaliação de Alunos (Pisa), prova feita em 70 países com estudantes entre 15 e 16 anos, também é desanimador. O resultado da última avaliação mostrou que 51% dos estudantes estão abaixo do nível 2 em leitura, que é considerado o patamar básico.</w:t>
      </w:r>
    </w:p>
    <w:p w:rsidR="009C719D" w:rsidRPr="009C719D" w:rsidRDefault="009C719D" w:rsidP="009C719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77777"/>
        </w:rPr>
      </w:pPr>
      <w:r w:rsidRPr="009C719D">
        <w:rPr>
          <w:rStyle w:val="Forte"/>
          <w:rFonts w:ascii="Arial" w:hAnsi="Arial" w:cs="Arial"/>
          <w:color w:val="777777"/>
        </w:rPr>
        <w:t>Por que parte da população ainda não têm o hábito de ler?</w:t>
      </w:r>
      <w:r w:rsidRPr="009C719D">
        <w:rPr>
          <w:rFonts w:ascii="Arial" w:hAnsi="Arial" w:cs="Arial"/>
          <w:color w:val="777777"/>
        </w:rPr>
        <w:br/>
        <w:t>O hábito da leitura se dá em casa, por meio dos pais ou responsáveis e, em segundo lugar, o professor. Existe mais um dado que vai reforçar a minha reposta. Cerca de 30% dos nossos professores também se declaram não leitores. Nós temos famílias e educadores que leem pouco, uma média de 4.96 livros lidos por pessoa ao ano, o que está muito abaixo do ideal para um país como o nosso.</w:t>
      </w:r>
    </w:p>
    <w:p w:rsidR="009C719D" w:rsidRPr="009C719D" w:rsidRDefault="009C719D" w:rsidP="009C719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77777"/>
        </w:rPr>
      </w:pPr>
      <w:r w:rsidRPr="009C719D">
        <w:rPr>
          <w:rFonts w:ascii="Arial" w:hAnsi="Arial" w:cs="Arial"/>
          <w:color w:val="777777"/>
        </w:rPr>
        <w:t>E também tem uma questão que o próprio sistema de ensino não propicia o hábito da leitura. O livro na escola é sempre encarado como objeto apenas para fazer uma prova e ti</w:t>
      </w:r>
      <w:bookmarkStart w:id="0" w:name="_GoBack"/>
      <w:bookmarkEnd w:id="0"/>
      <w:r w:rsidRPr="009C719D">
        <w:rPr>
          <w:rFonts w:ascii="Arial" w:hAnsi="Arial" w:cs="Arial"/>
          <w:color w:val="777777"/>
        </w:rPr>
        <w:t>rar nota. A relação do estudante com o livro é ruim. Eles leem não por prazer ou vontade, mas porque o colégio exigiu. E isso é uma coisa que acompanha o aluno até o vestibular e causa reflexos na vida adulta.</w:t>
      </w:r>
    </w:p>
    <w:p w:rsidR="002C74C0" w:rsidRDefault="009C719D">
      <w:pPr>
        <w:rPr>
          <w:rFonts w:ascii="Arial" w:hAnsi="Arial" w:cs="Arial"/>
          <w:b/>
          <w:sz w:val="24"/>
          <w:szCs w:val="24"/>
          <w:lang w:val="pt-BR"/>
        </w:rPr>
      </w:pPr>
      <w:r w:rsidRPr="009C719D">
        <w:rPr>
          <w:rFonts w:ascii="Arial" w:hAnsi="Arial" w:cs="Arial"/>
          <w:b/>
          <w:sz w:val="24"/>
          <w:szCs w:val="24"/>
          <w:lang w:val="pt-BR"/>
        </w:rPr>
        <w:t xml:space="preserve">Por que a escolha do tema? </w:t>
      </w:r>
    </w:p>
    <w:p w:rsidR="009C719D" w:rsidRPr="00B747FB" w:rsidRDefault="009C71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Dentro desse embasamento escolhi esse tema por sempre estar presente na minha vida, desde a infância. Tenho um livro especificamente que foi o primeiro livro que eu li </w:t>
      </w:r>
      <w:r w:rsidR="00B747FB">
        <w:rPr>
          <w:rFonts w:ascii="Arial" w:hAnsi="Arial" w:cs="Arial"/>
          <w:sz w:val="24"/>
          <w:szCs w:val="24"/>
          <w:lang w:val="pt-BR"/>
        </w:rPr>
        <w:t xml:space="preserve">que fez toda a diferença na minha vida, pois ele me fez ver o mundo ao meu redor com outros olhos, na época eu tinha 8 anos e eu adora reler esse livro, mesmo já tendo lido o mesmo várias vezes. O nome do livro é o “ O menino de asas” de Homero </w:t>
      </w:r>
      <w:proofErr w:type="spellStart"/>
      <w:r w:rsidR="00B747FB">
        <w:rPr>
          <w:rFonts w:ascii="Arial" w:hAnsi="Arial" w:cs="Arial"/>
          <w:sz w:val="24"/>
          <w:szCs w:val="24"/>
          <w:lang w:val="pt-BR"/>
        </w:rPr>
        <w:t>Homen</w:t>
      </w:r>
      <w:proofErr w:type="spellEnd"/>
      <w:r w:rsidR="00B747FB">
        <w:rPr>
          <w:rFonts w:ascii="Arial" w:hAnsi="Arial" w:cs="Arial"/>
          <w:sz w:val="24"/>
          <w:szCs w:val="24"/>
          <w:lang w:val="pt-BR"/>
        </w:rPr>
        <w:t>, o livro conta a história de um menino que tem asas no lugar de braços. Cansado do ser discriminado pelos habitantes de uma pequena cidade em que vive, o menino muda para uma cidade maior. Ele mostra a superação de adversidades apesar das dificuldades, e que apesar dos empecilhos com esforço e dedicação você pode chegar mais longe.</w:t>
      </w:r>
    </w:p>
    <w:sectPr w:rsidR="009C719D" w:rsidRPr="00B747FB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D0D" w:rsidRDefault="00011D0D" w:rsidP="00C6554A">
      <w:pPr>
        <w:spacing w:before="0" w:after="0" w:line="240" w:lineRule="auto"/>
      </w:pPr>
      <w:r>
        <w:separator/>
      </w:r>
    </w:p>
  </w:endnote>
  <w:endnote w:type="continuationSeparator" w:id="0">
    <w:p w:rsidR="00011D0D" w:rsidRDefault="00011D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B747FB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D0D" w:rsidRDefault="00011D0D" w:rsidP="00C6554A">
      <w:pPr>
        <w:spacing w:before="0" w:after="0" w:line="240" w:lineRule="auto"/>
      </w:pPr>
      <w:r>
        <w:separator/>
      </w:r>
    </w:p>
  </w:footnote>
  <w:footnote w:type="continuationSeparator" w:id="0">
    <w:p w:rsidR="00011D0D" w:rsidRDefault="00011D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9D"/>
    <w:rsid w:val="00011D0D"/>
    <w:rsid w:val="002554CD"/>
    <w:rsid w:val="00293B83"/>
    <w:rsid w:val="002B4294"/>
    <w:rsid w:val="00333D0D"/>
    <w:rsid w:val="004C049F"/>
    <w:rsid w:val="005000E2"/>
    <w:rsid w:val="005C0E40"/>
    <w:rsid w:val="006A3CE7"/>
    <w:rsid w:val="0089714F"/>
    <w:rsid w:val="009C719D"/>
    <w:rsid w:val="00B6151D"/>
    <w:rsid w:val="00B747FB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BFCFB"/>
  <w15:chartTrackingRefBased/>
  <w15:docId w15:val="{61F7D05D-6C86-4DA5-9A3F-6409A831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C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9C7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20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2021-11-17T13:40:00Z</dcterms:created>
  <dcterms:modified xsi:type="dcterms:W3CDTF">2021-11-17T14:00:00Z</dcterms:modified>
</cp:coreProperties>
</file>